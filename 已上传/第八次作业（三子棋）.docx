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//用宏来定义数组长度，方便将来对程序进行修改与扩展。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//1.使用一个二维数组来定义一个棋盘。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g_chess_board[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][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//TODO 对棋盘进行初始化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//光标放在字母上，用shift + alt + r 修改变量名。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0; row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++row)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 = 0; col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++col)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g_chess_board[row][col]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//TODO 打印棋盘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0; row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++row)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"| %c | %c | %c |\n"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,g_chess_board[row][0],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g_chess_board[row][1],g_chess_board[row][2]);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(row !=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//避免最后一行还输出一行隔断。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"|---|---|---|\n"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PlayerMove()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//TODO 玩家落子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//（1）提示玩家输入一个坐标。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"请玩家落子（输入坐标）\n"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//（2）读取玩家输入。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"%d%d"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 &amp;row, &amp;col);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//（3）对玩家的输入进行校验。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//a.校验坐标范围是否合理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//b.校验玩家输入的坐标对应位置是否有棋子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(row &lt; 0 || row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|| col &lt; 0 || col &gt;=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"输入的坐标非法，请重新输入\n"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(g_chess_board[row][col]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"当前位置已经有子了，请重新输入\n"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//（4）如果玩家输入非法，就循环提示用户重新输入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//（5）如果玩家输入合法，就把棋盘上对应的位置设为‘x’。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g_chess_board[row][col]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'x'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//满了返回1，没满返回0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IsFull()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0; row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row++)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 = 0; col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col++)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(g_chess_board[row][col]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//使用x表示玩家，使用o表示电脑。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//约定CheckWinner函数，返回x表示玩家胜利，返回o表示电脑胜利，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//返回q表示和棋，返回 空格 表示胜负未分。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CheckWinner()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//TODO　输赢判定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//检测所有的行是不是三子连在一起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0; row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row++)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(g_chess_board[row][0] == g_chess_board[row][1]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g_chess_board[row][0] == g_chess_board[row][2]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g_chess_board[row][0]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g_chess_board[row][0];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//再检测所有的列是不是连在一起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 = 0; col &lt;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col++)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(g_chess_board[0][col] == g_chess_board[1][col]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g_chess_board[0][col] == g_chess_board[2][col]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g_chess_board[0][col]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g_chess_board[0][col];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//检测对角线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(g_chess_board[0][0] == g_chess_board[1][1]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g_chess_board[0][0] == g_chess_board[2][2]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g_chess_board[0][0]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g_chess_board[0][0];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(g_chess_board[2][0] == g_chess_board[1][1]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g_chess_board[2][0] == g_chess_board[0][2] &amp;&amp;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g_chess_board[2][0]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g_chess_board[2][0];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//检测是否和棋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(IsFull())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//使用IsFull函数来判断棋盘是不是满了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'q'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ComputerMove()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//TODO 电脑落子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"请电脑落子\n"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row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row = rand()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ROW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//把产生的随机数控制在[0,2]中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col = rand() %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COL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//把产生的随机数控制在[0,2]中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(g_chess_board[row][col]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g_chess_board[row][col]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'o'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winner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//2.把棋盘全部初始化为空格。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//3.打印棋盘。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//4.玩家落子，并进行输赢判定。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PlayerMove();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winner = CheckWinner();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(winner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//游戏结束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//5.电脑落子，并进行输赢判定。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ComputerMove();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winner = CheckWinner();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(winner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//游戏结束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(winner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'x'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"玩家获胜！\n"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(winner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'o'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"电脑获胜！\n"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(winner ==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'q'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"和棋！\n"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A14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2018-10-27T08:03:00Z</dcterms:created>
  <dc:creator>革命</dc:creator>
  <cp:lastModifiedBy>革命</cp:lastModifiedBy>
  <dcterms:modified xsi:type="dcterms:W3CDTF">2018-10-27T08:04:16Z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